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C77F" w14:textId="73A09B5E" w:rsidR="00F75EF6" w:rsidRPr="00064AD8" w:rsidRDefault="005C7598" w:rsidP="00F75EF6">
      <w:pPr>
        <w:pStyle w:val="Title"/>
        <w:rPr>
          <w:b/>
          <w:bCs/>
          <w:sz w:val="64"/>
          <w:szCs w:val="64"/>
        </w:rPr>
      </w:pPr>
      <w:r w:rsidRPr="00064AD8">
        <w:rPr>
          <w:b/>
          <w:bCs/>
          <w:noProof/>
          <w:sz w:val="64"/>
          <w:szCs w:val="6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8A183" wp14:editId="3338A64A">
                <wp:simplePos x="0" y="0"/>
                <wp:positionH relativeFrom="column">
                  <wp:posOffset>-231775</wp:posOffset>
                </wp:positionH>
                <wp:positionV relativeFrom="paragraph">
                  <wp:posOffset>-479425</wp:posOffset>
                </wp:positionV>
                <wp:extent cx="0" cy="10490200"/>
                <wp:effectExtent l="19050" t="0" r="38100" b="44450"/>
                <wp:wrapNone/>
                <wp:docPr id="1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FE24B" id="Line 11" o:spid="_x0000_s1026" alt="&quot;&quot;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25pt,-37.75pt" to="-18.25pt,7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" strokecolor="#b9c8e1 [3208]" strokeweight="4pt">
                <v:shadow opacity="22938f" offset="0"/>
              </v:line>
            </w:pict>
          </mc:Fallback>
        </mc:AlternateContent>
      </w:r>
      <w:r w:rsidR="0056304D" w:rsidRPr="00064AD8">
        <w:rPr>
          <w:b/>
          <w:bCs/>
          <w:noProof/>
          <w:sz w:val="64"/>
          <w:szCs w:val="64"/>
        </w:rPr>
        <w:drawing>
          <wp:anchor distT="0" distB="0" distL="114300" distR="114300" simplePos="0" relativeHeight="251667456" behindDoc="0" locked="0" layoutInCell="1" allowOverlap="1" wp14:anchorId="0F0624B4" wp14:editId="2E54DA8D">
            <wp:simplePos x="0" y="0"/>
            <wp:positionH relativeFrom="leftMargin">
              <wp:posOffset>19050</wp:posOffset>
            </wp:positionH>
            <wp:positionV relativeFrom="paragraph">
              <wp:posOffset>-180340</wp:posOffset>
            </wp:positionV>
            <wp:extent cx="1104900" cy="1123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636" cy="114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A9F" w:rsidRPr="00064AD8">
        <w:rPr>
          <w:b/>
          <w:bCs/>
          <w:noProof/>
          <w:sz w:val="64"/>
          <w:szCs w:val="6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C2A3F62" wp14:editId="6F549726">
                <wp:simplePos x="0" y="0"/>
                <wp:positionH relativeFrom="page">
                  <wp:posOffset>-342265</wp:posOffset>
                </wp:positionH>
                <wp:positionV relativeFrom="page">
                  <wp:posOffset>1151890</wp:posOffset>
                </wp:positionV>
                <wp:extent cx="8229600" cy="0"/>
                <wp:effectExtent l="0" t="19050" r="38100" b="38100"/>
                <wp:wrapNone/>
                <wp:docPr id="2" name="Lin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7B425" id="Line 12" o:spid="_x0000_s1026" alt="&quot;&quot;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26.95pt,90.7pt" to="621.0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" strokecolor="#b9c8e1 [3208]" strokeweight="4pt">
                <v:shadow opacity="22938f" offset="0"/>
                <w10:wrap anchorx="page" anchory="page"/>
                <w10:anchorlock/>
              </v:line>
            </w:pict>
          </mc:Fallback>
        </mc:AlternateContent>
      </w:r>
      <w:r w:rsidR="0021202A" w:rsidRPr="00064AD8">
        <w:rPr>
          <w:b/>
          <w:bCs/>
          <w:noProof/>
          <w:sz w:val="64"/>
          <w:szCs w:val="64"/>
          <w:lang w:val="en-GB" w:eastAsia="en-GB"/>
        </w:rPr>
        <w:drawing>
          <wp:anchor distT="0" distB="0" distL="114300" distR="114300" simplePos="0" relativeHeight="251664384" behindDoc="1" locked="1" layoutInCell="1" allowOverlap="1" wp14:anchorId="521FAA14" wp14:editId="7F28E756">
            <wp:simplePos x="0" y="0"/>
            <wp:positionH relativeFrom="page">
              <wp:posOffset>-228600</wp:posOffset>
            </wp:positionH>
            <wp:positionV relativeFrom="page">
              <wp:posOffset>-342900</wp:posOffset>
            </wp:positionV>
            <wp:extent cx="8067675" cy="1485900"/>
            <wp:effectExtent l="0" t="0" r="9525" b="0"/>
            <wp:wrapNone/>
            <wp:docPr id="9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n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53F5" w:rsidRPr="00064AD8">
        <w:rPr>
          <w:b/>
          <w:bCs/>
          <w:sz w:val="64"/>
          <w:szCs w:val="64"/>
        </w:rPr>
        <w:t>Group Study Project Overview</w:t>
      </w:r>
      <w:r w:rsidR="00F75EF6" w:rsidRPr="00064AD8">
        <w:rPr>
          <w:b/>
          <w:bCs/>
          <w:sz w:val="64"/>
          <w:szCs w:val="64"/>
        </w:rPr>
        <w:t xml:space="preserve">                                                           </w:t>
      </w:r>
    </w:p>
    <w:p w14:paraId="2BC7611E" w14:textId="09A0D3CA" w:rsidR="00D93E61" w:rsidRPr="007434BF" w:rsidRDefault="007434BF" w:rsidP="0056304D">
      <w:pPr>
        <w:pStyle w:val="Title"/>
      </w:pPr>
      <w:r>
        <w:tab/>
      </w:r>
    </w:p>
    <w:p w14:paraId="6B2B7E60" w14:textId="7AA6276B" w:rsidR="007A3BA1" w:rsidRDefault="005C7598" w:rsidP="007A3BA1">
      <w:pPr>
        <w:rPr>
          <w:i/>
          <w:iCs/>
          <w:sz w:val="16"/>
          <w:szCs w:val="16"/>
        </w:rPr>
      </w:pPr>
      <w:r w:rsidRPr="00B55CED">
        <w:rPr>
          <w:i/>
          <w:iCs/>
          <w:sz w:val="16"/>
          <w:szCs w:val="16"/>
        </w:rPr>
        <w:t>version 1</w:t>
      </w:r>
    </w:p>
    <w:p w14:paraId="534333C6" w14:textId="77777777" w:rsidR="00B55CED" w:rsidRPr="00B55CED" w:rsidRDefault="00B55CED" w:rsidP="007A3BA1">
      <w:pPr>
        <w:rPr>
          <w:i/>
          <w:iCs/>
          <w:sz w:val="16"/>
          <w:szCs w:val="16"/>
        </w:rPr>
      </w:pPr>
    </w:p>
    <w:p w14:paraId="488674E1" w14:textId="77777777" w:rsidR="005C7598" w:rsidRPr="007A3BA1" w:rsidRDefault="005C7598" w:rsidP="007A3BA1"/>
    <w:p w14:paraId="6FA67F44" w14:textId="0737EF17" w:rsidR="00243A0A" w:rsidRPr="00064AD8" w:rsidRDefault="00B353F5" w:rsidP="00774C30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Purpose</w:t>
      </w:r>
    </w:p>
    <w:p w14:paraId="318E90C0" w14:textId="68C59EC8" w:rsidR="004D1733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The purpose of this project is for you to develop and demonstrate your ability to work as a part of a software development team.</w:t>
      </w:r>
    </w:p>
    <w:p w14:paraId="006953D9" w14:textId="63C2629A" w:rsidR="00B353F5" w:rsidRPr="00BD7F21" w:rsidRDefault="00B353F5" w:rsidP="00B353F5">
      <w:pPr>
        <w:pStyle w:val="checkbox"/>
        <w:ind w:left="0" w:firstLine="0"/>
        <w:rPr>
          <w:sz w:val="24"/>
        </w:rPr>
      </w:pPr>
    </w:p>
    <w:p w14:paraId="334DA5AF" w14:textId="70D894AE" w:rsidR="00B353F5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It is a group study </w:t>
      </w:r>
      <w:r w:rsidR="000A4AB6" w:rsidRPr="00BD7F21">
        <w:rPr>
          <w:sz w:val="24"/>
        </w:rPr>
        <w:t>project,</w:t>
      </w:r>
      <w:r w:rsidRPr="00BD7F21">
        <w:rPr>
          <w:sz w:val="24"/>
        </w:rPr>
        <w:t xml:space="preserve"> and you are expected to work in a constructive and collaborative manner. </w:t>
      </w:r>
    </w:p>
    <w:p w14:paraId="262CE044" w14:textId="22A45B69" w:rsidR="00B353F5" w:rsidRPr="00BD7F21" w:rsidRDefault="00B353F5" w:rsidP="00B353F5">
      <w:pPr>
        <w:pStyle w:val="checkbox"/>
        <w:ind w:left="0" w:firstLine="0"/>
        <w:rPr>
          <w:sz w:val="24"/>
        </w:rPr>
      </w:pPr>
    </w:p>
    <w:p w14:paraId="1653994C" w14:textId="5964EB3E" w:rsidR="00B353F5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Although the end goal of the project is to create a useful and working software program, the process of getting there is key to the project.</w:t>
      </w:r>
    </w:p>
    <w:p w14:paraId="0FA19A38" w14:textId="45A61103" w:rsidR="00267B05" w:rsidRPr="00BD7F21" w:rsidRDefault="00267B05" w:rsidP="00B353F5">
      <w:pPr>
        <w:pStyle w:val="checkbox"/>
        <w:ind w:left="0" w:firstLine="0"/>
        <w:rPr>
          <w:sz w:val="24"/>
        </w:rPr>
      </w:pPr>
    </w:p>
    <w:p w14:paraId="0EE7828D" w14:textId="36677C27" w:rsidR="00267B05" w:rsidRPr="00BD7F21" w:rsidRDefault="00267B0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 will work in groups of </w:t>
      </w:r>
      <w:r w:rsidR="000A4AB6">
        <w:rPr>
          <w:sz w:val="24"/>
        </w:rPr>
        <w:t>3</w:t>
      </w:r>
      <w:r w:rsidR="00B55CED">
        <w:rPr>
          <w:sz w:val="24"/>
        </w:rPr>
        <w:t xml:space="preserve"> to 4</w:t>
      </w:r>
      <w:r w:rsidRPr="00BD7F21">
        <w:rPr>
          <w:sz w:val="24"/>
        </w:rPr>
        <w:t xml:space="preserve"> on this project. You will track your contributions to the group. It is expected that members will contribute equally to the group.</w:t>
      </w:r>
    </w:p>
    <w:p w14:paraId="02609F3F" w14:textId="6F7B753C" w:rsidR="00C468D8" w:rsidRDefault="00C468D8" w:rsidP="00B353F5">
      <w:pPr>
        <w:pStyle w:val="checkbox"/>
        <w:ind w:left="0" w:firstLine="0"/>
      </w:pPr>
    </w:p>
    <w:p w14:paraId="6E4D690B" w14:textId="77777777" w:rsidR="00E07351" w:rsidRDefault="00E07351" w:rsidP="00B353F5">
      <w:pPr>
        <w:pStyle w:val="checkbox"/>
        <w:ind w:left="0" w:firstLine="0"/>
      </w:pPr>
    </w:p>
    <w:p w14:paraId="5F5099C1" w14:textId="77777777" w:rsidR="00C468D8" w:rsidRPr="007A3BA1" w:rsidRDefault="00C468D8" w:rsidP="00C468D8"/>
    <w:p w14:paraId="32275E66" w14:textId="3D9FFBE4" w:rsidR="00C468D8" w:rsidRPr="00064AD8" w:rsidRDefault="00C468D8" w:rsidP="00C468D8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Due Date</w:t>
      </w:r>
    </w:p>
    <w:p w14:paraId="5A0FB12D" w14:textId="5AA17027" w:rsidR="00C468D8" w:rsidRPr="00BD7F21" w:rsidRDefault="00C468D8" w:rsidP="00C468D8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The project is due on </w:t>
      </w:r>
      <w:r w:rsidR="000A4AB6">
        <w:rPr>
          <w:b/>
          <w:bCs/>
          <w:sz w:val="24"/>
        </w:rPr>
        <w:t>Thursday</w:t>
      </w:r>
      <w:r w:rsidRPr="00064AD8">
        <w:rPr>
          <w:b/>
          <w:bCs/>
          <w:sz w:val="24"/>
        </w:rPr>
        <w:t xml:space="preserve">, </w:t>
      </w:r>
      <w:r w:rsidR="000A4AB6">
        <w:rPr>
          <w:b/>
          <w:bCs/>
          <w:sz w:val="24"/>
        </w:rPr>
        <w:t>April</w:t>
      </w:r>
      <w:r w:rsidRPr="00064AD8">
        <w:rPr>
          <w:b/>
          <w:bCs/>
          <w:sz w:val="24"/>
        </w:rPr>
        <w:t xml:space="preserve"> </w:t>
      </w:r>
      <w:r w:rsidR="000A4AB6">
        <w:rPr>
          <w:b/>
          <w:bCs/>
          <w:sz w:val="24"/>
        </w:rPr>
        <w:t>14</w:t>
      </w:r>
      <w:r w:rsidRPr="00064AD8">
        <w:rPr>
          <w:b/>
          <w:bCs/>
          <w:sz w:val="24"/>
          <w:vertAlign w:val="superscript"/>
        </w:rPr>
        <w:t>th</w:t>
      </w:r>
      <w:r w:rsidRPr="00064AD8">
        <w:rPr>
          <w:b/>
          <w:bCs/>
          <w:sz w:val="24"/>
        </w:rPr>
        <w:t>, 202</w:t>
      </w:r>
      <w:r w:rsidR="007F17DA">
        <w:rPr>
          <w:b/>
          <w:bCs/>
          <w:sz w:val="24"/>
        </w:rPr>
        <w:t>2</w:t>
      </w:r>
      <w:r w:rsidR="003E2747" w:rsidRPr="00064AD8">
        <w:rPr>
          <w:b/>
          <w:bCs/>
          <w:sz w:val="24"/>
        </w:rPr>
        <w:t xml:space="preserve"> by midnight</w:t>
      </w:r>
      <w:r w:rsidR="00267B05" w:rsidRPr="00BD7F21">
        <w:rPr>
          <w:sz w:val="24"/>
        </w:rPr>
        <w:t xml:space="preserve">. You will submit your GitHub project link to the D2L Dropbox for this project. </w:t>
      </w:r>
    </w:p>
    <w:p w14:paraId="270D01F6" w14:textId="77777777" w:rsidR="00C468D8" w:rsidRDefault="00C468D8" w:rsidP="00C468D8">
      <w:pPr>
        <w:pStyle w:val="checkbox"/>
        <w:ind w:left="0" w:firstLine="0"/>
      </w:pPr>
    </w:p>
    <w:p w14:paraId="7F0DACF1" w14:textId="1A7A88E2" w:rsidR="00267B05" w:rsidRDefault="00267B05" w:rsidP="00267B05"/>
    <w:p w14:paraId="69E1F35B" w14:textId="77777777" w:rsidR="00E07351" w:rsidRPr="007A3BA1" w:rsidRDefault="00E07351" w:rsidP="00267B05"/>
    <w:p w14:paraId="4AB08B4B" w14:textId="1BBD6808" w:rsidR="00267B05" w:rsidRPr="00064AD8" w:rsidRDefault="00267B05" w:rsidP="00267B05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Project Options</w:t>
      </w:r>
    </w:p>
    <w:p w14:paraId="69D6612A" w14:textId="62B571CE" w:rsidR="00267B05" w:rsidRPr="00BD7F21" w:rsidRDefault="00267B05" w:rsidP="00267B0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Your group will </w:t>
      </w:r>
      <w:r w:rsidR="00773DC5" w:rsidRPr="00BD7F21">
        <w:rPr>
          <w:sz w:val="24"/>
        </w:rPr>
        <w:t xml:space="preserve">brainstorm and </w:t>
      </w:r>
      <w:r w:rsidRPr="00BD7F21">
        <w:rPr>
          <w:sz w:val="24"/>
        </w:rPr>
        <w:t>decide on what your project will be about, which language(s) you will use, and what IDE you will use.</w:t>
      </w:r>
      <w:r w:rsidR="0055798A" w:rsidRPr="00BD7F21">
        <w:rPr>
          <w:sz w:val="24"/>
        </w:rPr>
        <w:t xml:space="preserve"> Due to the relatively tight timeline, be careful about difficulty level. </w:t>
      </w:r>
    </w:p>
    <w:p w14:paraId="09E4C0E9" w14:textId="77777777" w:rsidR="00267B05" w:rsidRDefault="00267B05" w:rsidP="00267B05">
      <w:pPr>
        <w:pStyle w:val="checkbox"/>
        <w:ind w:left="0" w:firstLine="0"/>
      </w:pPr>
    </w:p>
    <w:p w14:paraId="27C95F52" w14:textId="1C41DF2D" w:rsidR="00267B05" w:rsidRDefault="00267B05" w:rsidP="00267B05"/>
    <w:p w14:paraId="261B7127" w14:textId="77777777" w:rsidR="00E07351" w:rsidRPr="007A3BA1" w:rsidRDefault="00E07351" w:rsidP="00267B05"/>
    <w:p w14:paraId="735A9ADD" w14:textId="0CBA4511" w:rsidR="00267B05" w:rsidRPr="00064AD8" w:rsidRDefault="0055798A" w:rsidP="00267B05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 xml:space="preserve">Version Control System </w:t>
      </w:r>
    </w:p>
    <w:p w14:paraId="12600091" w14:textId="7B038004" w:rsidR="00D54171" w:rsidRDefault="0055798A" w:rsidP="00267B05">
      <w:pPr>
        <w:pStyle w:val="checkbox"/>
        <w:ind w:left="0" w:firstLine="0"/>
      </w:pPr>
      <w:r w:rsidRPr="00BD7F21">
        <w:rPr>
          <w:sz w:val="24"/>
        </w:rPr>
        <w:t xml:space="preserve">Your group will use </w:t>
      </w:r>
      <w:hyperlink r:id="rId13" w:history="1">
        <w:r w:rsidRPr="00BD7F21">
          <w:rPr>
            <w:rStyle w:val="Hyperlink"/>
            <w:sz w:val="24"/>
          </w:rPr>
          <w:t>GitHub</w:t>
        </w:r>
      </w:hyperlink>
      <w:r w:rsidRPr="00BD7F21">
        <w:rPr>
          <w:sz w:val="24"/>
        </w:rPr>
        <w:t xml:space="preserve"> (and Git) as your </w:t>
      </w:r>
      <w:r w:rsidR="004C0945" w:rsidRPr="00BD7F21">
        <w:rPr>
          <w:sz w:val="24"/>
        </w:rPr>
        <w:t>VCS/SCM</w:t>
      </w:r>
      <w:r w:rsidR="00064AD8">
        <w:rPr>
          <w:sz w:val="24"/>
        </w:rPr>
        <w:t xml:space="preserve"> (Source Control Management)</w:t>
      </w:r>
      <w:r w:rsidRPr="00BD7F21">
        <w:rPr>
          <w:sz w:val="24"/>
        </w:rPr>
        <w:t>. You will store your files and changes there, along with adding appropriate change comments, asking your fellow group members for feedback and</w:t>
      </w:r>
      <w:r w:rsidR="00D54171" w:rsidRPr="00BD7F21">
        <w:rPr>
          <w:sz w:val="24"/>
        </w:rPr>
        <w:t xml:space="preserve"> reviews</w:t>
      </w:r>
      <w:r w:rsidRPr="00BD7F21">
        <w:rPr>
          <w:sz w:val="24"/>
        </w:rPr>
        <w:t xml:space="preserve">. </w:t>
      </w:r>
      <w:r w:rsidR="00D54171" w:rsidRPr="00BD7F21">
        <w:rPr>
          <w:sz w:val="24"/>
        </w:rPr>
        <w:t xml:space="preserve">It will take time for you to get a hang of GitHub, but it will be well worth it. Also, it will help me </w:t>
      </w:r>
      <w:r w:rsidR="00205EC8" w:rsidRPr="00BD7F21">
        <w:rPr>
          <w:sz w:val="24"/>
        </w:rPr>
        <w:t xml:space="preserve">monitor your groups progress and to </w:t>
      </w:r>
      <w:r w:rsidR="004C0945" w:rsidRPr="00BD7F21">
        <w:rPr>
          <w:sz w:val="24"/>
        </w:rPr>
        <w:t>analyze your contributions to your group’s project.</w:t>
      </w:r>
      <w:r w:rsidR="00745C89">
        <w:rPr>
          <w:sz w:val="24"/>
        </w:rPr>
        <w:t xml:space="preserve"> D</w:t>
      </w:r>
      <w:r w:rsidR="004C0945" w:rsidRPr="00BD7F21">
        <w:rPr>
          <w:sz w:val="24"/>
        </w:rPr>
        <w:t xml:space="preserve">ownloading </w:t>
      </w:r>
      <w:hyperlink r:id="rId14" w:history="1">
        <w:r w:rsidR="004C0945" w:rsidRPr="00BD7F21">
          <w:rPr>
            <w:rStyle w:val="Hyperlink"/>
            <w:sz w:val="24"/>
          </w:rPr>
          <w:t xml:space="preserve">GitHub </w:t>
        </w:r>
        <w:r w:rsidR="00205EC8" w:rsidRPr="00BD7F21">
          <w:rPr>
            <w:rStyle w:val="Hyperlink"/>
            <w:sz w:val="24"/>
          </w:rPr>
          <w:t>Desktop</w:t>
        </w:r>
      </w:hyperlink>
      <w:r w:rsidR="00745C89">
        <w:rPr>
          <w:sz w:val="24"/>
        </w:rPr>
        <w:t xml:space="preserve"> is recommended</w:t>
      </w:r>
      <w:r w:rsidR="000A4AB6">
        <w:rPr>
          <w:sz w:val="24"/>
        </w:rPr>
        <w:t>, but not necessary</w:t>
      </w:r>
      <w:r w:rsidR="00745C89">
        <w:rPr>
          <w:sz w:val="24"/>
        </w:rPr>
        <w:t xml:space="preserve">. </w:t>
      </w:r>
      <w:r w:rsidR="008C34F6">
        <w:rPr>
          <w:sz w:val="24"/>
        </w:rPr>
        <w:t>Share your GitHub handle/</w:t>
      </w:r>
      <w:r w:rsidR="00064AD8">
        <w:rPr>
          <w:sz w:val="24"/>
        </w:rPr>
        <w:t xml:space="preserve"> </w:t>
      </w:r>
      <w:r w:rsidR="008C34F6">
        <w:rPr>
          <w:sz w:val="24"/>
        </w:rPr>
        <w:t>username with your team members.</w:t>
      </w:r>
      <w:r w:rsidR="00745C89">
        <w:rPr>
          <w:sz w:val="24"/>
        </w:rPr>
        <w:t xml:space="preserve"> Invite/add them to your repository.</w:t>
      </w:r>
      <w:r w:rsidR="000A4AB6">
        <w:rPr>
          <w:sz w:val="24"/>
        </w:rPr>
        <w:t xml:space="preserve"> Create a simple file for each group member to edit using the git system.</w:t>
      </w:r>
    </w:p>
    <w:p w14:paraId="05B3A31F" w14:textId="1EF7F49C" w:rsidR="00E07351" w:rsidRDefault="001F1655" w:rsidP="0053428F">
      <w:r w:rsidRPr="00E0735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B191C" wp14:editId="06890B2B">
                <wp:simplePos x="0" y="0"/>
                <wp:positionH relativeFrom="column">
                  <wp:posOffset>-238125</wp:posOffset>
                </wp:positionH>
                <wp:positionV relativeFrom="paragraph">
                  <wp:posOffset>-162560</wp:posOffset>
                </wp:positionV>
                <wp:extent cx="0" cy="10490200"/>
                <wp:effectExtent l="19050" t="0" r="38100" b="44450"/>
                <wp:wrapNone/>
                <wp:docPr id="17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C5974" id="Line 11" o:spid="_x0000_s1026" alt="&quot;&quot;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-12.8pt" to="-18.75pt,8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" strokecolor="#b9c8e1 [3208]" strokeweight="4pt">
                <v:shadow opacity="22938f" offset="0"/>
              </v:line>
            </w:pict>
          </mc:Fallback>
        </mc:AlternateContent>
      </w:r>
    </w:p>
    <w:p w14:paraId="3F271E82" w14:textId="4BC7B2CA" w:rsidR="0053428F" w:rsidRPr="00064AD8" w:rsidRDefault="007046E6" w:rsidP="0053428F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Proje</w:t>
      </w:r>
      <w:r w:rsidR="0085210C" w:rsidRPr="00064AD8">
        <w:rPr>
          <w:sz w:val="40"/>
          <w:szCs w:val="40"/>
        </w:rPr>
        <w:t xml:space="preserve">ct </w:t>
      </w:r>
      <w:r w:rsidR="00CD1414" w:rsidRPr="00064AD8">
        <w:rPr>
          <w:sz w:val="40"/>
          <w:szCs w:val="40"/>
        </w:rPr>
        <w:t>Artifacts and Product</w:t>
      </w:r>
    </w:p>
    <w:p w14:paraId="63D15BD8" w14:textId="3E80B1DE" w:rsidR="00C468D8" w:rsidRDefault="00C468D8" w:rsidP="0053428F">
      <w:pPr>
        <w:pStyle w:val="checkbox"/>
        <w:ind w:left="0" w:firstLine="0"/>
      </w:pPr>
    </w:p>
    <w:p w14:paraId="6A346FE8" w14:textId="5F1C5673" w:rsidR="007046E6" w:rsidRDefault="0010062E" w:rsidP="0053428F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>Process Documentation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– </w:t>
      </w:r>
      <w:r w:rsidR="00CD516E">
        <w:rPr>
          <w:b/>
          <w:bCs/>
          <w:color w:val="1E2E47" w:themeColor="accent5" w:themeShade="40"/>
          <w:sz w:val="28"/>
          <w:szCs w:val="28"/>
        </w:rPr>
        <w:t>40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7046E6">
        <w:t>:</w:t>
      </w:r>
    </w:p>
    <w:p w14:paraId="5A71A540" w14:textId="15549D5E" w:rsidR="00BD7F21" w:rsidRDefault="00BD7F21" w:rsidP="007046E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Project brainstorming</w:t>
      </w:r>
      <w:r w:rsidR="00270EE6">
        <w:rPr>
          <w:sz w:val="24"/>
        </w:rPr>
        <w:t xml:space="preserve"> (informal</w:t>
      </w:r>
      <w:r w:rsidR="00740CD4">
        <w:rPr>
          <w:sz w:val="24"/>
        </w:rPr>
        <w:t xml:space="preserve">)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documentation of group discussion of project selection</w:t>
      </w:r>
      <w:r w:rsidR="00270EE6">
        <w:rPr>
          <w:sz w:val="24"/>
        </w:rPr>
        <w:t>)</w:t>
      </w:r>
    </w:p>
    <w:p w14:paraId="0434C5A0" w14:textId="4676B079" w:rsidR="007046E6" w:rsidRPr="00BD7F21" w:rsidRDefault="007046E6" w:rsidP="007046E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Project Planning/Scope Document</w:t>
      </w:r>
      <w:r w:rsidR="000A3FCB" w:rsidRPr="00BD7F21">
        <w:rPr>
          <w:sz w:val="24"/>
        </w:rPr>
        <w:t xml:space="preserve"> (formal</w:t>
      </w:r>
      <w:r w:rsidR="00740CD4">
        <w:rPr>
          <w:sz w:val="24"/>
        </w:rPr>
        <w:t xml:space="preserve"> document template will be provided</w:t>
      </w:r>
      <w:r w:rsidR="000A3FCB" w:rsidRPr="00BD7F21">
        <w:rPr>
          <w:sz w:val="24"/>
        </w:rPr>
        <w:t>)</w:t>
      </w:r>
    </w:p>
    <w:p w14:paraId="2DEA6761" w14:textId="1DE502DB" w:rsidR="001F1702" w:rsidRPr="00BD7F21" w:rsidRDefault="00CC3BF2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Schedule</w:t>
      </w:r>
      <w:r w:rsidRPr="00BD7F21">
        <w:rPr>
          <w:sz w:val="24"/>
        </w:rPr>
        <w:t xml:space="preserve"> (Gantt Chart, Critical Path Method, or Pert Chart)</w:t>
      </w:r>
    </w:p>
    <w:p w14:paraId="5BB77FB3" w14:textId="33030020" w:rsidR="005A1BC6" w:rsidRPr="00BD7F21" w:rsidRDefault="00CC3BF2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Coding standard</w:t>
      </w:r>
      <w:r w:rsidR="00577C4E" w:rsidRPr="006441B2">
        <w:rPr>
          <w:b/>
          <w:bCs/>
          <w:sz w:val="24"/>
        </w:rPr>
        <w:t>s</w:t>
      </w:r>
      <w:r w:rsidRPr="006441B2">
        <w:rPr>
          <w:b/>
          <w:bCs/>
          <w:sz w:val="24"/>
        </w:rPr>
        <w:t xml:space="preserve"> and style guid</w:t>
      </w:r>
      <w:r w:rsidR="001F1702" w:rsidRPr="006441B2">
        <w:rPr>
          <w:b/>
          <w:bCs/>
          <w:sz w:val="24"/>
        </w:rPr>
        <w:t>e</w:t>
      </w:r>
      <w:r w:rsidR="000A3FCB" w:rsidRPr="00BD7F21">
        <w:rPr>
          <w:sz w:val="24"/>
        </w:rPr>
        <w:t xml:space="preserve"> (informal)</w:t>
      </w:r>
      <w:r w:rsidR="00270EE6">
        <w:rPr>
          <w:sz w:val="24"/>
        </w:rPr>
        <w:t xml:space="preserve"> </w:t>
      </w:r>
      <w:r w:rsidR="00270EE6" w:rsidRPr="00270EE6">
        <w:rPr>
          <w:sz w:val="24"/>
        </w:rPr>
        <w:sym w:font="Wingdings" w:char="F0E0"/>
      </w:r>
      <w:r w:rsidR="00270EE6">
        <w:rPr>
          <w:sz w:val="24"/>
        </w:rPr>
        <w:t xml:space="preserve"> Indentation, variable and function naming, comments, file naming</w:t>
      </w:r>
      <w:r w:rsidR="00793974">
        <w:rPr>
          <w:sz w:val="24"/>
        </w:rPr>
        <w:t xml:space="preserve"> and organization</w:t>
      </w:r>
      <w:r w:rsidR="00270EE6">
        <w:rPr>
          <w:sz w:val="24"/>
        </w:rPr>
        <w:t xml:space="preserve">, </w:t>
      </w:r>
      <w:r w:rsidR="000A4AB6">
        <w:rPr>
          <w:sz w:val="24"/>
        </w:rPr>
        <w:t xml:space="preserve">modularity, code review, </w:t>
      </w:r>
      <w:r w:rsidR="00270EE6">
        <w:rPr>
          <w:sz w:val="24"/>
        </w:rPr>
        <w:t>etc.</w:t>
      </w:r>
    </w:p>
    <w:p w14:paraId="286C8A45" w14:textId="112EF1DE" w:rsidR="001F1702" w:rsidRPr="00BD7F21" w:rsidRDefault="000A3FCB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Project </w:t>
      </w:r>
      <w:r w:rsidR="003409A7" w:rsidRPr="006441B2">
        <w:rPr>
          <w:b/>
          <w:bCs/>
          <w:sz w:val="24"/>
        </w:rPr>
        <w:t>specifications</w:t>
      </w:r>
      <w:r w:rsidRPr="006441B2">
        <w:rPr>
          <w:b/>
          <w:bCs/>
          <w:sz w:val="24"/>
        </w:rPr>
        <w:t xml:space="preserve"> document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What main specifications/features will your program/app/game do?</w:t>
      </w:r>
    </w:p>
    <w:p w14:paraId="46C9007E" w14:textId="68B940E9" w:rsidR="005A1BC6" w:rsidRPr="00BD7F21" w:rsidRDefault="005A1BC6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Roles and responsibilities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Who is doing what? ill you have a rotating team leader to help track and maintain project progress?</w:t>
      </w:r>
    </w:p>
    <w:p w14:paraId="225DB1C8" w14:textId="1F4DBCCC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Testing document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Outline how to test the functionality of your program/app/game. What are some of the extreme cases that should be tested?</w:t>
      </w:r>
    </w:p>
    <w:p w14:paraId="3849864A" w14:textId="77777777" w:rsidR="001F1702" w:rsidRDefault="001F1702" w:rsidP="00D274F1">
      <w:pPr>
        <w:pStyle w:val="checkbox"/>
        <w:ind w:left="0" w:firstLine="0"/>
      </w:pPr>
    </w:p>
    <w:p w14:paraId="534231D9" w14:textId="0301EEF5" w:rsidR="0085210C" w:rsidRDefault="0085210C" w:rsidP="0085210C">
      <w:pPr>
        <w:pStyle w:val="checkbox"/>
        <w:ind w:left="0" w:firstLine="0"/>
      </w:pPr>
    </w:p>
    <w:p w14:paraId="2D7F3C4E" w14:textId="3F66FDC6" w:rsidR="0085210C" w:rsidRDefault="00307D89" w:rsidP="0085210C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 xml:space="preserve">GitHub Documentation </w:t>
      </w:r>
      <w:r w:rsidRPr="00307D89">
        <w:rPr>
          <w:color w:val="1E2E47" w:themeColor="accent5" w:themeShade="40"/>
          <w:sz w:val="28"/>
          <w:szCs w:val="28"/>
        </w:rPr>
        <w:t>(on top of requirements noted above)</w:t>
      </w:r>
      <w:r w:rsidR="003231B0">
        <w:rPr>
          <w:color w:val="1E2E47" w:themeColor="accent5" w:themeShade="40"/>
          <w:sz w:val="28"/>
          <w:szCs w:val="28"/>
        </w:rPr>
        <w:t xml:space="preserve"> 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0E56C3">
        <w:rPr>
          <w:b/>
          <w:bCs/>
          <w:color w:val="1E2E47" w:themeColor="accent5" w:themeShade="40"/>
          <w:sz w:val="28"/>
          <w:szCs w:val="28"/>
        </w:rPr>
        <w:t>10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85210C">
        <w:t>:</w:t>
      </w:r>
    </w:p>
    <w:p w14:paraId="207924F4" w14:textId="1B4142DA" w:rsidR="00B353F5" w:rsidRPr="00BD7F21" w:rsidRDefault="00A1017F" w:rsidP="00307D89">
      <w:pPr>
        <w:pStyle w:val="checkbox"/>
        <w:ind w:left="0" w:firstLine="0"/>
        <w:rPr>
          <w:sz w:val="24"/>
        </w:rPr>
      </w:pPr>
      <w:r>
        <w:rPr>
          <w:sz w:val="24"/>
        </w:rPr>
        <w:t>A r</w:t>
      </w:r>
      <w:r w:rsidR="00307D89" w:rsidRPr="00BD7F21">
        <w:rPr>
          <w:sz w:val="24"/>
        </w:rPr>
        <w:t>ead</w:t>
      </w:r>
      <w:r>
        <w:rPr>
          <w:sz w:val="24"/>
        </w:rPr>
        <w:t>m</w:t>
      </w:r>
      <w:r w:rsidR="00307D89" w:rsidRPr="00BD7F21">
        <w:rPr>
          <w:sz w:val="24"/>
        </w:rPr>
        <w:t>e file that acts as an overview for you project documentation, source code files, and other related files.</w:t>
      </w:r>
      <w:r>
        <w:rPr>
          <w:sz w:val="24"/>
        </w:rPr>
        <w:t xml:space="preserve"> A readme file should include a </w:t>
      </w:r>
      <w:r w:rsidRPr="00A1017F">
        <w:rPr>
          <w:sz w:val="24"/>
        </w:rPr>
        <w:t>brief description of the project</w:t>
      </w:r>
      <w:r>
        <w:rPr>
          <w:sz w:val="24"/>
        </w:rPr>
        <w:t>, any special instructions</w:t>
      </w:r>
      <w:r w:rsidR="00DF30BA">
        <w:rPr>
          <w:sz w:val="24"/>
        </w:rPr>
        <w:t xml:space="preserve"> or information related to your project</w:t>
      </w:r>
      <w:r>
        <w:rPr>
          <w:sz w:val="24"/>
        </w:rPr>
        <w:t>, and perhaps a short tutorial/example of now to use your program.</w:t>
      </w:r>
    </w:p>
    <w:p w14:paraId="17BA5D52" w14:textId="639ADEEA" w:rsidR="00B353F5" w:rsidRDefault="00B353F5" w:rsidP="004D1733">
      <w:pPr>
        <w:pStyle w:val="checkbox"/>
      </w:pPr>
    </w:p>
    <w:p w14:paraId="4368D0ED" w14:textId="77777777" w:rsidR="00577C4E" w:rsidRDefault="00577C4E" w:rsidP="00577C4E">
      <w:pPr>
        <w:pStyle w:val="checkbox"/>
        <w:ind w:left="0" w:firstLine="0"/>
      </w:pPr>
    </w:p>
    <w:p w14:paraId="2723F98D" w14:textId="6192E383" w:rsidR="00577C4E" w:rsidRDefault="00577C4E" w:rsidP="00577C4E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 xml:space="preserve">Reflection Document </w:t>
      </w:r>
      <w:r w:rsidRPr="00307D89">
        <w:rPr>
          <w:color w:val="1E2E47" w:themeColor="accent5" w:themeShade="40"/>
          <w:sz w:val="28"/>
          <w:szCs w:val="28"/>
        </w:rPr>
        <w:t>(</w:t>
      </w:r>
      <w:r>
        <w:rPr>
          <w:color w:val="1E2E47" w:themeColor="accent5" w:themeShade="40"/>
          <w:sz w:val="28"/>
          <w:szCs w:val="28"/>
        </w:rPr>
        <w:t>each member will submit their own reflection document</w:t>
      </w:r>
      <w:r w:rsidRPr="00307D89">
        <w:rPr>
          <w:color w:val="1E2E47" w:themeColor="accent5" w:themeShade="40"/>
          <w:sz w:val="28"/>
          <w:szCs w:val="28"/>
        </w:rPr>
        <w:t>)</w:t>
      </w:r>
      <w:r w:rsidR="00B02589">
        <w:rPr>
          <w:color w:val="1E2E47" w:themeColor="accent5" w:themeShade="40"/>
          <w:sz w:val="28"/>
          <w:szCs w:val="28"/>
        </w:rPr>
        <w:t xml:space="preserve"> 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9C41AC">
        <w:rPr>
          <w:b/>
          <w:bCs/>
          <w:color w:val="1E2E47" w:themeColor="accent5" w:themeShade="40"/>
          <w:sz w:val="28"/>
          <w:szCs w:val="28"/>
        </w:rPr>
        <w:t>5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 marks</w:t>
      </w:r>
      <w:r>
        <w:t>:</w:t>
      </w:r>
    </w:p>
    <w:p w14:paraId="2A296DD1" w14:textId="77EA4869" w:rsidR="00577C4E" w:rsidRPr="00BD7F21" w:rsidRDefault="0031093E" w:rsidP="00577C4E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You will submit your own reflection do</w:t>
      </w:r>
      <w:r w:rsidR="00577C4E" w:rsidRPr="00BD7F21">
        <w:rPr>
          <w:sz w:val="24"/>
        </w:rPr>
        <w:t xml:space="preserve">cument, </w:t>
      </w:r>
      <w:r w:rsidRPr="00BD7F21">
        <w:rPr>
          <w:sz w:val="24"/>
        </w:rPr>
        <w:t xml:space="preserve">in </w:t>
      </w:r>
      <w:r w:rsidR="00577C4E" w:rsidRPr="00BD7F21">
        <w:rPr>
          <w:sz w:val="24"/>
        </w:rPr>
        <w:t xml:space="preserve">which </w:t>
      </w:r>
      <w:r w:rsidRPr="00BD7F21">
        <w:rPr>
          <w:sz w:val="24"/>
        </w:rPr>
        <w:t xml:space="preserve">you </w:t>
      </w:r>
      <w:r w:rsidR="00577C4E" w:rsidRPr="00BD7F21">
        <w:rPr>
          <w:sz w:val="24"/>
        </w:rPr>
        <w:t xml:space="preserve">will describe </w:t>
      </w:r>
      <w:r w:rsidRPr="00BD7F21">
        <w:rPr>
          <w:sz w:val="24"/>
        </w:rPr>
        <w:t>your</w:t>
      </w:r>
      <w:r w:rsidR="00577C4E" w:rsidRPr="00BD7F21">
        <w:rPr>
          <w:sz w:val="24"/>
        </w:rPr>
        <w:t xml:space="preserve"> contributions to the project, experience working in the group, </w:t>
      </w:r>
      <w:r w:rsidR="00D41DFC" w:rsidRPr="00BD7F21">
        <w:rPr>
          <w:sz w:val="24"/>
        </w:rPr>
        <w:t xml:space="preserve">what would you have done differently, and finally, </w:t>
      </w:r>
      <w:r w:rsidR="003A1020" w:rsidRPr="00BD7F21">
        <w:rPr>
          <w:sz w:val="24"/>
        </w:rPr>
        <w:t xml:space="preserve">your </w:t>
      </w:r>
      <w:r w:rsidR="003231B0" w:rsidRPr="00BD7F21">
        <w:rPr>
          <w:sz w:val="24"/>
        </w:rPr>
        <w:t>areas of strength and areas for improvement</w:t>
      </w:r>
      <w:r w:rsidR="003A1020" w:rsidRPr="00BD7F21">
        <w:rPr>
          <w:sz w:val="24"/>
        </w:rPr>
        <w:t xml:space="preserve"> in the context of software development and project management</w:t>
      </w:r>
      <w:r w:rsidR="000576C3" w:rsidRPr="00BD7F21">
        <w:rPr>
          <w:sz w:val="24"/>
        </w:rPr>
        <w:t>.</w:t>
      </w:r>
      <w:r w:rsidR="00793974">
        <w:rPr>
          <w:sz w:val="24"/>
        </w:rPr>
        <w:t xml:space="preserve"> Citation and licensing information could be put here or in a separate file.</w:t>
      </w:r>
    </w:p>
    <w:p w14:paraId="491586B5" w14:textId="1266AB5E" w:rsidR="00D40302" w:rsidRDefault="00D40302" w:rsidP="00D40302">
      <w:pPr>
        <w:pStyle w:val="checkbox"/>
        <w:ind w:left="0" w:firstLine="0"/>
      </w:pPr>
    </w:p>
    <w:p w14:paraId="07C8F0B8" w14:textId="77777777" w:rsidR="00577C4E" w:rsidRDefault="00577C4E" w:rsidP="00D40302">
      <w:pPr>
        <w:pStyle w:val="checkbox"/>
        <w:ind w:left="0" w:firstLine="0"/>
      </w:pPr>
    </w:p>
    <w:p w14:paraId="59DDA665" w14:textId="541F832F" w:rsidR="00D40302" w:rsidRDefault="00DD4211" w:rsidP="00D40302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>Software Program/App/Game/Utility</w:t>
      </w:r>
      <w:r w:rsidR="00B02589">
        <w:rPr>
          <w:color w:val="1E2E47" w:themeColor="accent5" w:themeShade="40"/>
          <w:sz w:val="28"/>
          <w:szCs w:val="28"/>
        </w:rPr>
        <w:t xml:space="preserve"> 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A3104B">
        <w:rPr>
          <w:b/>
          <w:bCs/>
          <w:color w:val="1E2E47" w:themeColor="accent5" w:themeShade="40"/>
          <w:sz w:val="28"/>
          <w:szCs w:val="28"/>
        </w:rPr>
        <w:t>5</w:t>
      </w:r>
      <w:r w:rsidR="004C3DA3">
        <w:rPr>
          <w:b/>
          <w:bCs/>
          <w:color w:val="1E2E47" w:themeColor="accent5" w:themeShade="40"/>
          <w:sz w:val="28"/>
          <w:szCs w:val="28"/>
        </w:rPr>
        <w:t>0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D40302">
        <w:t>:</w:t>
      </w:r>
    </w:p>
    <w:p w14:paraId="15C1F03E" w14:textId="09EC4D7D" w:rsidR="00774C30" w:rsidRPr="00BD7F21" w:rsidRDefault="00E07351" w:rsidP="00F46ACA">
      <w:pPr>
        <w:pStyle w:val="checkbox"/>
        <w:rPr>
          <w:sz w:val="24"/>
        </w:rPr>
      </w:pPr>
      <w:r w:rsidRPr="00BD7F21">
        <w:rPr>
          <w:sz w:val="24"/>
        </w:rPr>
        <w:t xml:space="preserve">The actual software product your team will develop. </w:t>
      </w:r>
    </w:p>
    <w:p w14:paraId="496563C4" w14:textId="293168B1" w:rsidR="00E07351" w:rsidRDefault="00E07351" w:rsidP="00F46ACA">
      <w:pPr>
        <w:pStyle w:val="checkbox"/>
      </w:pPr>
    </w:p>
    <w:p w14:paraId="678A0A51" w14:textId="35BAB239" w:rsidR="00163C4D" w:rsidRDefault="00163C4D" w:rsidP="00F46ACA">
      <w:pPr>
        <w:pStyle w:val="checkbox"/>
      </w:pPr>
    </w:p>
    <w:p w14:paraId="1461F51F" w14:textId="2C40A474" w:rsidR="00E07351" w:rsidRDefault="00E07351" w:rsidP="00BD7F21">
      <w:pPr>
        <w:pStyle w:val="checkbox"/>
        <w:ind w:left="0" w:firstLine="0"/>
      </w:pPr>
    </w:p>
    <w:p w14:paraId="31744CE4" w14:textId="4132D779" w:rsidR="00163C4D" w:rsidRPr="00064AD8" w:rsidRDefault="00163C4D" w:rsidP="00163C4D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Marking Rubric</w:t>
      </w:r>
    </w:p>
    <w:p w14:paraId="223C2EBB" w14:textId="4F32A162" w:rsidR="00E07351" w:rsidRPr="00A56154" w:rsidRDefault="00A56154" w:rsidP="00163C4D">
      <w:pPr>
        <w:pStyle w:val="checkbox"/>
        <w:rPr>
          <w:i/>
          <w:iCs/>
          <w:sz w:val="24"/>
        </w:rPr>
      </w:pPr>
      <w:r>
        <w:rPr>
          <w:color w:val="1E2E47" w:themeColor="accent5" w:themeShade="40"/>
          <w:sz w:val="24"/>
        </w:rPr>
        <w:t>The marking rubric will be provided soon.</w:t>
      </w:r>
    </w:p>
    <w:sectPr w:rsidR="00E07351" w:rsidRPr="00A56154" w:rsidSect="007014D9">
      <w:pgSz w:w="12240" w:h="15840" w:code="1"/>
      <w:pgMar w:top="284" w:right="720" w:bottom="284" w:left="216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4C70" w14:textId="77777777" w:rsidR="003033AF" w:rsidRDefault="003033AF" w:rsidP="00633A22">
      <w:r>
        <w:separator/>
      </w:r>
    </w:p>
  </w:endnote>
  <w:endnote w:type="continuationSeparator" w:id="0">
    <w:p w14:paraId="7999D816" w14:textId="77777777" w:rsidR="003033AF" w:rsidRDefault="003033AF" w:rsidP="0063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68E0B" w14:textId="77777777" w:rsidR="003033AF" w:rsidRDefault="003033AF" w:rsidP="00633A22">
      <w:r>
        <w:separator/>
      </w:r>
    </w:p>
  </w:footnote>
  <w:footnote w:type="continuationSeparator" w:id="0">
    <w:p w14:paraId="6E065D4E" w14:textId="77777777" w:rsidR="003033AF" w:rsidRDefault="003033AF" w:rsidP="0063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86D2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46047B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CFB1897"/>
    <w:multiLevelType w:val="hybridMultilevel"/>
    <w:tmpl w:val="D3ACE6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822903"/>
    <w:multiLevelType w:val="hybridMultilevel"/>
    <w:tmpl w:val="2004AE7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795F"/>
    <w:multiLevelType w:val="hybridMultilevel"/>
    <w:tmpl w:val="01F6BD3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3A3"/>
    <w:multiLevelType w:val="hybridMultilevel"/>
    <w:tmpl w:val="10980A6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A1F07"/>
    <w:multiLevelType w:val="hybridMultilevel"/>
    <w:tmpl w:val="0B446B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308DE"/>
    <w:multiLevelType w:val="hybridMultilevel"/>
    <w:tmpl w:val="9654B1D8"/>
    <w:lvl w:ilvl="0" w:tplc="822EB62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1F497D" w:themeColor="text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B737A"/>
    <w:multiLevelType w:val="hybridMultilevel"/>
    <w:tmpl w:val="40F0B6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E96535"/>
    <w:multiLevelType w:val="hybridMultilevel"/>
    <w:tmpl w:val="CD827B6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7D"/>
    <w:rsid w:val="00000226"/>
    <w:rsid w:val="00003971"/>
    <w:rsid w:val="000234EE"/>
    <w:rsid w:val="000409F2"/>
    <w:rsid w:val="00047288"/>
    <w:rsid w:val="00054011"/>
    <w:rsid w:val="00055A2D"/>
    <w:rsid w:val="000576C3"/>
    <w:rsid w:val="00064AD8"/>
    <w:rsid w:val="00071CAB"/>
    <w:rsid w:val="000A3FCB"/>
    <w:rsid w:val="000A4AB6"/>
    <w:rsid w:val="000A7E97"/>
    <w:rsid w:val="000B0981"/>
    <w:rsid w:val="000B4A9F"/>
    <w:rsid w:val="000C13BC"/>
    <w:rsid w:val="000C771F"/>
    <w:rsid w:val="000E4BC4"/>
    <w:rsid w:val="000E56C3"/>
    <w:rsid w:val="0010062E"/>
    <w:rsid w:val="00105091"/>
    <w:rsid w:val="001232C8"/>
    <w:rsid w:val="00123C6D"/>
    <w:rsid w:val="00134AFD"/>
    <w:rsid w:val="00137A9D"/>
    <w:rsid w:val="001465AC"/>
    <w:rsid w:val="00153445"/>
    <w:rsid w:val="00163C4D"/>
    <w:rsid w:val="00165969"/>
    <w:rsid w:val="00166E62"/>
    <w:rsid w:val="00180608"/>
    <w:rsid w:val="001823F5"/>
    <w:rsid w:val="001915E2"/>
    <w:rsid w:val="001951EE"/>
    <w:rsid w:val="001A5665"/>
    <w:rsid w:val="001C5C91"/>
    <w:rsid w:val="001C6432"/>
    <w:rsid w:val="001D2885"/>
    <w:rsid w:val="001E6F85"/>
    <w:rsid w:val="001F1655"/>
    <w:rsid w:val="001F1702"/>
    <w:rsid w:val="001F6E5B"/>
    <w:rsid w:val="00205EC8"/>
    <w:rsid w:val="002111CB"/>
    <w:rsid w:val="0021202A"/>
    <w:rsid w:val="00215A41"/>
    <w:rsid w:val="00216F4E"/>
    <w:rsid w:val="0022777B"/>
    <w:rsid w:val="00235CF9"/>
    <w:rsid w:val="00243A0A"/>
    <w:rsid w:val="00244E12"/>
    <w:rsid w:val="00254048"/>
    <w:rsid w:val="0026658B"/>
    <w:rsid w:val="00267B05"/>
    <w:rsid w:val="00270EE6"/>
    <w:rsid w:val="00282A66"/>
    <w:rsid w:val="00290E42"/>
    <w:rsid w:val="002A6C46"/>
    <w:rsid w:val="002B2383"/>
    <w:rsid w:val="002C324D"/>
    <w:rsid w:val="002D215E"/>
    <w:rsid w:val="002D71F4"/>
    <w:rsid w:val="002E70A8"/>
    <w:rsid w:val="002F65A5"/>
    <w:rsid w:val="002F76FC"/>
    <w:rsid w:val="003033AF"/>
    <w:rsid w:val="00303EA2"/>
    <w:rsid w:val="00307D89"/>
    <w:rsid w:val="0031093E"/>
    <w:rsid w:val="00314011"/>
    <w:rsid w:val="00322067"/>
    <w:rsid w:val="003231B0"/>
    <w:rsid w:val="003409A7"/>
    <w:rsid w:val="003525D3"/>
    <w:rsid w:val="003607F6"/>
    <w:rsid w:val="003639F7"/>
    <w:rsid w:val="00366E26"/>
    <w:rsid w:val="003A1020"/>
    <w:rsid w:val="003D7076"/>
    <w:rsid w:val="003E2747"/>
    <w:rsid w:val="003E35DA"/>
    <w:rsid w:val="003F4B22"/>
    <w:rsid w:val="003F6EB6"/>
    <w:rsid w:val="0041577A"/>
    <w:rsid w:val="0043632A"/>
    <w:rsid w:val="00436ADC"/>
    <w:rsid w:val="00454C8B"/>
    <w:rsid w:val="00476CBB"/>
    <w:rsid w:val="00477DF4"/>
    <w:rsid w:val="004833B1"/>
    <w:rsid w:val="004A2DB3"/>
    <w:rsid w:val="004A58D2"/>
    <w:rsid w:val="004B07B5"/>
    <w:rsid w:val="004B09AF"/>
    <w:rsid w:val="004B0CA6"/>
    <w:rsid w:val="004B6355"/>
    <w:rsid w:val="004C0945"/>
    <w:rsid w:val="004C3DA3"/>
    <w:rsid w:val="004D1733"/>
    <w:rsid w:val="004D3574"/>
    <w:rsid w:val="004F41C1"/>
    <w:rsid w:val="004F4F84"/>
    <w:rsid w:val="00500ABF"/>
    <w:rsid w:val="00510F45"/>
    <w:rsid w:val="00514811"/>
    <w:rsid w:val="0053428F"/>
    <w:rsid w:val="00543895"/>
    <w:rsid w:val="00553C41"/>
    <w:rsid w:val="0055798A"/>
    <w:rsid w:val="00557B53"/>
    <w:rsid w:val="0056304D"/>
    <w:rsid w:val="00571927"/>
    <w:rsid w:val="00571D28"/>
    <w:rsid w:val="00572C85"/>
    <w:rsid w:val="00573AE2"/>
    <w:rsid w:val="00577C4E"/>
    <w:rsid w:val="005925B9"/>
    <w:rsid w:val="005A1BC6"/>
    <w:rsid w:val="005A2BC0"/>
    <w:rsid w:val="005C324C"/>
    <w:rsid w:val="005C7598"/>
    <w:rsid w:val="005F173A"/>
    <w:rsid w:val="00625ACB"/>
    <w:rsid w:val="006273E3"/>
    <w:rsid w:val="00633A22"/>
    <w:rsid w:val="006345AA"/>
    <w:rsid w:val="006441B2"/>
    <w:rsid w:val="006636EA"/>
    <w:rsid w:val="00677FD4"/>
    <w:rsid w:val="00686159"/>
    <w:rsid w:val="006A2CEE"/>
    <w:rsid w:val="006C18F1"/>
    <w:rsid w:val="006D4348"/>
    <w:rsid w:val="006E0496"/>
    <w:rsid w:val="006E22A9"/>
    <w:rsid w:val="006E320F"/>
    <w:rsid w:val="006F5596"/>
    <w:rsid w:val="007014D9"/>
    <w:rsid w:val="007046E6"/>
    <w:rsid w:val="00722CEC"/>
    <w:rsid w:val="00723C09"/>
    <w:rsid w:val="00724725"/>
    <w:rsid w:val="007260F0"/>
    <w:rsid w:val="00740CD4"/>
    <w:rsid w:val="007434BF"/>
    <w:rsid w:val="00745C89"/>
    <w:rsid w:val="007526B7"/>
    <w:rsid w:val="00754124"/>
    <w:rsid w:val="007628D7"/>
    <w:rsid w:val="00772F45"/>
    <w:rsid w:val="00773DC5"/>
    <w:rsid w:val="00774C30"/>
    <w:rsid w:val="007834AC"/>
    <w:rsid w:val="0078517B"/>
    <w:rsid w:val="00786151"/>
    <w:rsid w:val="00793974"/>
    <w:rsid w:val="007A3BA1"/>
    <w:rsid w:val="007A6196"/>
    <w:rsid w:val="007B61A8"/>
    <w:rsid w:val="007D1105"/>
    <w:rsid w:val="007D185A"/>
    <w:rsid w:val="007D76D8"/>
    <w:rsid w:val="007D7966"/>
    <w:rsid w:val="007E129B"/>
    <w:rsid w:val="007F17DA"/>
    <w:rsid w:val="007F7DE0"/>
    <w:rsid w:val="008072F5"/>
    <w:rsid w:val="008304B2"/>
    <w:rsid w:val="008421A9"/>
    <w:rsid w:val="00845B05"/>
    <w:rsid w:val="0085210C"/>
    <w:rsid w:val="008717D3"/>
    <w:rsid w:val="008719C6"/>
    <w:rsid w:val="008A59DC"/>
    <w:rsid w:val="008B2F71"/>
    <w:rsid w:val="008C138F"/>
    <w:rsid w:val="008C22CF"/>
    <w:rsid w:val="008C34F6"/>
    <w:rsid w:val="008C5930"/>
    <w:rsid w:val="008D3AC6"/>
    <w:rsid w:val="008D6306"/>
    <w:rsid w:val="008E20B6"/>
    <w:rsid w:val="00930B54"/>
    <w:rsid w:val="00937E85"/>
    <w:rsid w:val="00940ED5"/>
    <w:rsid w:val="0094533B"/>
    <w:rsid w:val="0095491E"/>
    <w:rsid w:val="0095543B"/>
    <w:rsid w:val="00956CC1"/>
    <w:rsid w:val="0096383C"/>
    <w:rsid w:val="00981289"/>
    <w:rsid w:val="00990D61"/>
    <w:rsid w:val="009C3AF4"/>
    <w:rsid w:val="009C41AC"/>
    <w:rsid w:val="009C7F84"/>
    <w:rsid w:val="009D2A6B"/>
    <w:rsid w:val="009E117D"/>
    <w:rsid w:val="009E7EE9"/>
    <w:rsid w:val="009F558F"/>
    <w:rsid w:val="009F7CC6"/>
    <w:rsid w:val="00A1017F"/>
    <w:rsid w:val="00A10738"/>
    <w:rsid w:val="00A2610C"/>
    <w:rsid w:val="00A26C4D"/>
    <w:rsid w:val="00A30531"/>
    <w:rsid w:val="00A3104B"/>
    <w:rsid w:val="00A378B8"/>
    <w:rsid w:val="00A56154"/>
    <w:rsid w:val="00A65D19"/>
    <w:rsid w:val="00A6621B"/>
    <w:rsid w:val="00A76BDC"/>
    <w:rsid w:val="00A80512"/>
    <w:rsid w:val="00A947A4"/>
    <w:rsid w:val="00AA0D1D"/>
    <w:rsid w:val="00AA39DD"/>
    <w:rsid w:val="00AA7279"/>
    <w:rsid w:val="00AA7638"/>
    <w:rsid w:val="00AB36A4"/>
    <w:rsid w:val="00AB65CF"/>
    <w:rsid w:val="00AC2379"/>
    <w:rsid w:val="00AC43B0"/>
    <w:rsid w:val="00AC5AD4"/>
    <w:rsid w:val="00AE15C3"/>
    <w:rsid w:val="00AE5D73"/>
    <w:rsid w:val="00B00373"/>
    <w:rsid w:val="00B02589"/>
    <w:rsid w:val="00B02A36"/>
    <w:rsid w:val="00B11A34"/>
    <w:rsid w:val="00B14286"/>
    <w:rsid w:val="00B312F3"/>
    <w:rsid w:val="00B353F5"/>
    <w:rsid w:val="00B360B0"/>
    <w:rsid w:val="00B37AAA"/>
    <w:rsid w:val="00B55CED"/>
    <w:rsid w:val="00B6245D"/>
    <w:rsid w:val="00B62A52"/>
    <w:rsid w:val="00B75D25"/>
    <w:rsid w:val="00B859D8"/>
    <w:rsid w:val="00B85B91"/>
    <w:rsid w:val="00B865B2"/>
    <w:rsid w:val="00B92BC7"/>
    <w:rsid w:val="00B93FD2"/>
    <w:rsid w:val="00B9473A"/>
    <w:rsid w:val="00BA169A"/>
    <w:rsid w:val="00BA788F"/>
    <w:rsid w:val="00BB320E"/>
    <w:rsid w:val="00BC1CE3"/>
    <w:rsid w:val="00BC28DC"/>
    <w:rsid w:val="00BC66A9"/>
    <w:rsid w:val="00BD4191"/>
    <w:rsid w:val="00BD73B9"/>
    <w:rsid w:val="00BD7F21"/>
    <w:rsid w:val="00C0066D"/>
    <w:rsid w:val="00C01CE3"/>
    <w:rsid w:val="00C020C0"/>
    <w:rsid w:val="00C13135"/>
    <w:rsid w:val="00C14F5D"/>
    <w:rsid w:val="00C21D21"/>
    <w:rsid w:val="00C3308F"/>
    <w:rsid w:val="00C331C0"/>
    <w:rsid w:val="00C35FB5"/>
    <w:rsid w:val="00C4118C"/>
    <w:rsid w:val="00C42626"/>
    <w:rsid w:val="00C468D8"/>
    <w:rsid w:val="00C602B1"/>
    <w:rsid w:val="00C73717"/>
    <w:rsid w:val="00C81AA9"/>
    <w:rsid w:val="00C84956"/>
    <w:rsid w:val="00C91CB8"/>
    <w:rsid w:val="00C950E4"/>
    <w:rsid w:val="00CA5408"/>
    <w:rsid w:val="00CC32FA"/>
    <w:rsid w:val="00CC3BF2"/>
    <w:rsid w:val="00CC7B44"/>
    <w:rsid w:val="00CD1414"/>
    <w:rsid w:val="00CD516E"/>
    <w:rsid w:val="00CE1CDE"/>
    <w:rsid w:val="00CF2B91"/>
    <w:rsid w:val="00D224CD"/>
    <w:rsid w:val="00D274F1"/>
    <w:rsid w:val="00D40302"/>
    <w:rsid w:val="00D41DFC"/>
    <w:rsid w:val="00D54171"/>
    <w:rsid w:val="00D70972"/>
    <w:rsid w:val="00D93E61"/>
    <w:rsid w:val="00D95B5A"/>
    <w:rsid w:val="00DA059F"/>
    <w:rsid w:val="00DC38F2"/>
    <w:rsid w:val="00DC5070"/>
    <w:rsid w:val="00DC5D94"/>
    <w:rsid w:val="00DC6494"/>
    <w:rsid w:val="00DD4211"/>
    <w:rsid w:val="00DD7A73"/>
    <w:rsid w:val="00DF2CCF"/>
    <w:rsid w:val="00DF30BA"/>
    <w:rsid w:val="00DF51A5"/>
    <w:rsid w:val="00E06807"/>
    <w:rsid w:val="00E07351"/>
    <w:rsid w:val="00E436A3"/>
    <w:rsid w:val="00E52770"/>
    <w:rsid w:val="00E62F0E"/>
    <w:rsid w:val="00E70B55"/>
    <w:rsid w:val="00E80E08"/>
    <w:rsid w:val="00E8369E"/>
    <w:rsid w:val="00EA0C67"/>
    <w:rsid w:val="00EA649E"/>
    <w:rsid w:val="00EB02CB"/>
    <w:rsid w:val="00EB5BA5"/>
    <w:rsid w:val="00EB7FAB"/>
    <w:rsid w:val="00ED6428"/>
    <w:rsid w:val="00F34B4C"/>
    <w:rsid w:val="00F458C9"/>
    <w:rsid w:val="00F46ACA"/>
    <w:rsid w:val="00F50356"/>
    <w:rsid w:val="00F75EF6"/>
    <w:rsid w:val="00F820F8"/>
    <w:rsid w:val="00F831AC"/>
    <w:rsid w:val="00F92C83"/>
    <w:rsid w:val="00F93C68"/>
    <w:rsid w:val="00FA1208"/>
    <w:rsid w:val="00FC5E6F"/>
    <w:rsid w:val="00FC7096"/>
    <w:rsid w:val="00FD393F"/>
    <w:rsid w:val="00FE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4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C30"/>
    <w:rPr>
      <w:color w:val="384653" w:themeColor="text1"/>
      <w:sz w:val="23"/>
    </w:rPr>
  </w:style>
  <w:style w:type="paragraph" w:styleId="Heading1">
    <w:name w:val="heading 1"/>
    <w:basedOn w:val="Normal"/>
    <w:next w:val="Normal"/>
    <w:link w:val="Heading1Char"/>
    <w:qFormat/>
    <w:rsid w:val="007F7DE0"/>
    <w:pPr>
      <w:keepNext/>
      <w:keepLines/>
      <w:pBdr>
        <w:top w:val="single" w:sz="8" w:space="1" w:color="B9C8E1" w:themeColor="accent5"/>
      </w:pBdr>
      <w:spacing w:before="20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5B9"/>
    <w:pPr>
      <w:spacing w:after="720"/>
      <w:contextualSpacing/>
    </w:pPr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5B9"/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7DE0"/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paragraph" w:customStyle="1" w:styleId="checkboxindent">
    <w:name w:val="checkbox indent"/>
    <w:basedOn w:val="Normal"/>
    <w:qFormat/>
    <w:rsid w:val="004D3574"/>
    <w:pPr>
      <w:ind w:left="284" w:hanging="284"/>
    </w:pPr>
  </w:style>
  <w:style w:type="paragraph" w:styleId="Header">
    <w:name w:val="header"/>
    <w:basedOn w:val="Normal"/>
    <w:link w:val="HeaderChar"/>
    <w:semiHidden/>
    <w:rsid w:val="00990D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774C30"/>
    <w:rPr>
      <w:color w:val="384653" w:themeColor="text1"/>
      <w:sz w:val="23"/>
    </w:rPr>
  </w:style>
  <w:style w:type="paragraph" w:styleId="Footer">
    <w:name w:val="footer"/>
    <w:basedOn w:val="Normal"/>
    <w:link w:val="FooterChar"/>
    <w:semiHidden/>
    <w:rsid w:val="00990D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774C30"/>
    <w:rPr>
      <w:color w:val="384653" w:themeColor="text1"/>
      <w:sz w:val="23"/>
    </w:rPr>
  </w:style>
  <w:style w:type="character" w:styleId="PlaceholderText">
    <w:name w:val="Placeholder Text"/>
    <w:basedOn w:val="DefaultParagraphFont"/>
    <w:semiHidden/>
    <w:rsid w:val="00774C30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5630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63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6304D"/>
    <w:rPr>
      <w:color w:val="384653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63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6304D"/>
    <w:rPr>
      <w:b/>
      <w:bCs/>
      <w:color w:val="384653" w:themeColor="text1"/>
      <w:sz w:val="20"/>
      <w:szCs w:val="20"/>
    </w:rPr>
  </w:style>
  <w:style w:type="character" w:styleId="Hyperlink">
    <w:name w:val="Hyperlink"/>
    <w:basedOn w:val="DefaultParagraphFont"/>
    <w:semiHidden/>
    <w:rsid w:val="000409F2"/>
    <w:rPr>
      <w:color w:val="5182BC" w:themeColor="hyperlink"/>
      <w:u w:val="single"/>
    </w:rPr>
  </w:style>
  <w:style w:type="paragraph" w:customStyle="1" w:styleId="checkbox">
    <w:name w:val="checkbox"/>
    <w:basedOn w:val="Normal"/>
    <w:qFormat/>
    <w:rsid w:val="000409F2"/>
    <w:pPr>
      <w:spacing w:before="30" w:after="30" w:line="245" w:lineRule="auto"/>
      <w:ind w:left="357" w:hanging="357"/>
    </w:pPr>
    <w:rPr>
      <w:color w:val="auto"/>
      <w:sz w:val="22"/>
    </w:rPr>
  </w:style>
  <w:style w:type="character" w:styleId="FollowedHyperlink">
    <w:name w:val="FollowedHyperlink"/>
    <w:basedOn w:val="DefaultParagraphFont"/>
    <w:semiHidden/>
    <w:rsid w:val="000409F2"/>
    <w:rPr>
      <w:color w:val="8064A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sktop.github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sonmc\AppData\Roaming\Microsoft\Templates\Job%20interview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4">
      <a:dk1>
        <a:srgbClr val="384653"/>
      </a:dk1>
      <a:lt1>
        <a:sysClr val="window" lastClr="FFFFFF"/>
      </a:lt1>
      <a:dk2>
        <a:srgbClr val="1F497D"/>
      </a:dk2>
      <a:lt2>
        <a:srgbClr val="EEECE1"/>
      </a:lt2>
      <a:accent1>
        <a:srgbClr val="396734"/>
      </a:accent1>
      <a:accent2>
        <a:srgbClr val="5171A2"/>
      </a:accent2>
      <a:accent3>
        <a:srgbClr val="2D3E3E"/>
      </a:accent3>
      <a:accent4>
        <a:srgbClr val="8064A2"/>
      </a:accent4>
      <a:accent5>
        <a:srgbClr val="B9C8E1"/>
      </a:accent5>
      <a:accent6>
        <a:srgbClr val="566771"/>
      </a:accent6>
      <a:hlink>
        <a:srgbClr val="5182BC"/>
      </a:hlink>
      <a:folHlink>
        <a:srgbClr val="8064A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292DFD4-A802-4527-BFF5-3A0E175DF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EA6E2-EBB4-4039-BEE4-DDD5B77769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556B04-A649-49F9-B07D-EEC9D18785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010D1C-04B8-430A-A911-7CD09987557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interview checklist.dotx</Template>
  <TotalTime>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2022-01-21T13:24:00Z</dcterms:created>
  <dcterms:modified xsi:type="dcterms:W3CDTF">2022-02-15T11:40:00Z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